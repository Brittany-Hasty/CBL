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DF8" w:rsidRDefault="009E7DF8" w:rsidP="009E7DF8">
      <w:r>
        <w:t xml:space="preserve">CBL </w:t>
      </w:r>
      <w:r>
        <w:t xml:space="preserve">is part of a growing codebase with commonly needed functions in bioinformatics programs and relies on its supporting functions to run.  </w:t>
      </w:r>
    </w:p>
    <w:p w:rsidR="009E7DF8" w:rsidRPr="00922973" w:rsidRDefault="009E7DF8" w:rsidP="009E7DF8">
      <w:pPr>
        <w:rPr>
          <w:u w:val="single"/>
        </w:rPr>
      </w:pPr>
      <w:r w:rsidRPr="00922973">
        <w:rPr>
          <w:u w:val="single"/>
        </w:rPr>
        <w:t xml:space="preserve">Directions to set up </w:t>
      </w:r>
      <w:r w:rsidRPr="00922973">
        <w:rPr>
          <w:u w:val="single"/>
        </w:rPr>
        <w:t>CBL</w:t>
      </w:r>
      <w:r w:rsidRPr="00922973">
        <w:rPr>
          <w:u w:val="single"/>
        </w:rPr>
        <w:t>:</w:t>
      </w:r>
    </w:p>
    <w:p w:rsidR="009E7DF8" w:rsidRDefault="009E7DF8" w:rsidP="009E7DF8">
      <w:pPr>
        <w:pStyle w:val="ListParagraph"/>
        <w:numPr>
          <w:ilvl w:val="0"/>
          <w:numId w:val="1"/>
        </w:numPr>
      </w:pPr>
      <w:r>
        <w:t>Open “CBL.sln” with Microsoft Visual Studio 2017</w:t>
      </w:r>
    </w:p>
    <w:p w:rsidR="009E7DF8" w:rsidRDefault="009E7DF8" w:rsidP="009E7DF8">
      <w:pPr>
        <w:pStyle w:val="ListParagraph"/>
        <w:numPr>
          <w:ilvl w:val="0"/>
          <w:numId w:val="1"/>
        </w:numPr>
      </w:pPr>
      <w:r>
        <w:t>All projects within the solution need to be modified as follows:</w:t>
      </w:r>
    </w:p>
    <w:p w:rsidR="009E7DF8" w:rsidRDefault="009E7DF8" w:rsidP="009E7DF8">
      <w:pPr>
        <w:pStyle w:val="ListParagraph"/>
        <w:numPr>
          <w:ilvl w:val="1"/>
          <w:numId w:val="1"/>
        </w:numPr>
      </w:pPr>
      <w:r>
        <w:t>Under properties -&gt; C/C++ -&gt; Precompiled Headers -&gt; Precompiled Header</w:t>
      </w:r>
    </w:p>
    <w:p w:rsidR="009E7DF8" w:rsidRDefault="009E7DF8" w:rsidP="009E7DF8">
      <w:pPr>
        <w:pStyle w:val="ListParagraph"/>
        <w:numPr>
          <w:ilvl w:val="2"/>
          <w:numId w:val="1"/>
        </w:numPr>
      </w:pPr>
      <w:r>
        <w:t>Change to “</w:t>
      </w:r>
      <w:r w:rsidRPr="009E7DF8">
        <w:t>Not Using Precompiled Headers</w:t>
      </w:r>
      <w:r>
        <w:t>”</w:t>
      </w:r>
    </w:p>
    <w:p w:rsidR="009E7DF8" w:rsidRDefault="009E7DF8" w:rsidP="009E7DF8">
      <w:pPr>
        <w:pStyle w:val="ListParagraph"/>
        <w:numPr>
          <w:ilvl w:val="1"/>
          <w:numId w:val="1"/>
        </w:numPr>
      </w:pPr>
      <w:r>
        <w:t xml:space="preserve">Under properties -&gt; C/C++ -&gt; </w:t>
      </w:r>
      <w:r>
        <w:t xml:space="preserve">General </w:t>
      </w:r>
    </w:p>
    <w:p w:rsidR="009E7DF8" w:rsidRDefault="009E7DF8" w:rsidP="009E7DF8">
      <w:pPr>
        <w:pStyle w:val="ListParagraph"/>
        <w:numPr>
          <w:ilvl w:val="2"/>
          <w:numId w:val="1"/>
        </w:numPr>
      </w:pPr>
      <w:r>
        <w:t>Change “Additional Include Directories” to “</w:t>
      </w:r>
      <w:proofErr w:type="gramStart"/>
      <w:r w:rsidRPr="009E7DF8">
        <w:t>..</w:t>
      </w:r>
      <w:proofErr w:type="gramEnd"/>
      <w:r w:rsidRPr="009E7DF8">
        <w:t>/CBL/</w:t>
      </w:r>
      <w:r>
        <w:t>”</w:t>
      </w:r>
    </w:p>
    <w:p w:rsidR="009E7DF8" w:rsidRDefault="009E7DF8" w:rsidP="009E7DF8">
      <w:pPr>
        <w:pStyle w:val="ListParagraph"/>
        <w:numPr>
          <w:ilvl w:val="2"/>
          <w:numId w:val="1"/>
        </w:numPr>
      </w:pPr>
      <w:r>
        <w:t>Change “Additional #using Directories” to “</w:t>
      </w:r>
      <w:proofErr w:type="gramStart"/>
      <w:r w:rsidRPr="009E7DF8">
        <w:t>..</w:t>
      </w:r>
      <w:proofErr w:type="gramEnd"/>
      <w:r w:rsidRPr="009E7DF8">
        <w:t>/CBL/</w:t>
      </w:r>
      <w:r>
        <w:t>”</w:t>
      </w:r>
    </w:p>
    <w:p w:rsidR="009E7DF8" w:rsidRDefault="009E7DF8" w:rsidP="009E7DF8">
      <w:pPr>
        <w:pStyle w:val="ListParagraph"/>
        <w:numPr>
          <w:ilvl w:val="1"/>
          <w:numId w:val="1"/>
        </w:numPr>
      </w:pPr>
      <w:r>
        <w:t>Under properties -&gt; General</w:t>
      </w:r>
    </w:p>
    <w:p w:rsidR="00922973" w:rsidRDefault="00922973" w:rsidP="00922973">
      <w:pPr>
        <w:pStyle w:val="ListParagraph"/>
        <w:numPr>
          <w:ilvl w:val="2"/>
          <w:numId w:val="1"/>
        </w:numPr>
      </w:pPr>
      <w:r>
        <w:t>Platform toolset should be “Visual Studio 2017 (v141)”</w:t>
      </w:r>
    </w:p>
    <w:p w:rsidR="009E7DF8" w:rsidRPr="00922973" w:rsidRDefault="009E7DF8" w:rsidP="009E7DF8">
      <w:pPr>
        <w:rPr>
          <w:u w:val="single"/>
        </w:rPr>
      </w:pPr>
      <w:r w:rsidRPr="00922973">
        <w:rPr>
          <w:u w:val="single"/>
        </w:rPr>
        <w:t>Directions to run a single project from CBL</w:t>
      </w:r>
      <w:r w:rsidR="00922973">
        <w:rPr>
          <w:u w:val="single"/>
        </w:rPr>
        <w:t xml:space="preserve"> (after CBL is set up)</w:t>
      </w:r>
      <w:r w:rsidRPr="00922973">
        <w:rPr>
          <w:u w:val="single"/>
        </w:rPr>
        <w:t>:</w:t>
      </w:r>
    </w:p>
    <w:p w:rsidR="009E7DF8" w:rsidRDefault="009E7DF8" w:rsidP="009E7DF8">
      <w:pPr>
        <w:pStyle w:val="ListParagraph"/>
        <w:numPr>
          <w:ilvl w:val="0"/>
          <w:numId w:val="1"/>
        </w:numPr>
      </w:pPr>
      <w:r>
        <w:t>Open “</w:t>
      </w:r>
      <w:r>
        <w:t>CBL.sln</w:t>
      </w:r>
      <w:r>
        <w:t>” with Microsoft Visual Studio 2017</w:t>
      </w:r>
    </w:p>
    <w:p w:rsidR="009E7DF8" w:rsidRDefault="009E7DF8" w:rsidP="009E7DF8">
      <w:pPr>
        <w:pStyle w:val="ListParagraph"/>
        <w:numPr>
          <w:ilvl w:val="0"/>
          <w:numId w:val="1"/>
        </w:numPr>
      </w:pPr>
      <w:r>
        <w:t xml:space="preserve">Inside solution explorer right-click on </w:t>
      </w:r>
      <w:r>
        <w:t>any project that you want to run</w:t>
      </w:r>
      <w:r>
        <w:t xml:space="preserve"> (located in the drop-down menu under “Solution ‘CBL’”) and click “Set as </w:t>
      </w:r>
      <w:proofErr w:type="spellStart"/>
      <w:r>
        <w:t>StartUp</w:t>
      </w:r>
      <w:proofErr w:type="spellEnd"/>
      <w:r>
        <w:t xml:space="preserve"> Project”</w:t>
      </w:r>
    </w:p>
    <w:p w:rsidR="009E7DF8" w:rsidRDefault="009E7DF8" w:rsidP="009E7DF8">
      <w:pPr>
        <w:pStyle w:val="ListParagraph"/>
        <w:numPr>
          <w:ilvl w:val="0"/>
          <w:numId w:val="1"/>
        </w:numPr>
      </w:pPr>
      <w:r>
        <w:t xml:space="preserve">Right click on </w:t>
      </w:r>
      <w:r>
        <w:t xml:space="preserve">the project </w:t>
      </w:r>
      <w:r>
        <w:t>again and select properties</w:t>
      </w:r>
    </w:p>
    <w:p w:rsidR="009E7DF8" w:rsidRDefault="009E7DF8" w:rsidP="009E7DF8">
      <w:pPr>
        <w:pStyle w:val="ListParagraph"/>
        <w:numPr>
          <w:ilvl w:val="0"/>
          <w:numId w:val="1"/>
        </w:numPr>
      </w:pPr>
      <w:r>
        <w:t>Under Configuration Properties click on the option “Debugging”</w:t>
      </w:r>
    </w:p>
    <w:p w:rsidR="009E7DF8" w:rsidRDefault="009E7DF8" w:rsidP="009E7DF8">
      <w:pPr>
        <w:pStyle w:val="ListParagraph"/>
        <w:numPr>
          <w:ilvl w:val="0"/>
          <w:numId w:val="1"/>
        </w:numPr>
      </w:pPr>
      <w:r>
        <w:t xml:space="preserve">Input </w:t>
      </w:r>
      <w:r>
        <w:t>any parameters the program requires</w:t>
      </w:r>
    </w:p>
    <w:p w:rsidR="009E7DF8" w:rsidRDefault="009E7DF8" w:rsidP="009E7DF8">
      <w:pPr>
        <w:pStyle w:val="ListParagraph"/>
        <w:numPr>
          <w:ilvl w:val="0"/>
          <w:numId w:val="1"/>
        </w:numPr>
      </w:pPr>
      <w:r>
        <w:t>Hit F5</w:t>
      </w:r>
    </w:p>
    <w:p w:rsidR="00323C25" w:rsidRPr="00922973" w:rsidRDefault="00922973">
      <w:pPr>
        <w:rPr>
          <w:u w:val="single"/>
        </w:rPr>
      </w:pPr>
      <w:r w:rsidRPr="00922973">
        <w:rPr>
          <w:u w:val="single"/>
        </w:rPr>
        <w:t>Configuration photos for reference:</w:t>
      </w:r>
      <w:r w:rsidRPr="00922973">
        <w:rPr>
          <w:noProof/>
        </w:rPr>
        <w:t xml:space="preserve"> </w:t>
      </w:r>
    </w:p>
    <w:p w:rsidR="00922973" w:rsidRDefault="00996DF5">
      <w:r>
        <w:rPr>
          <w:noProof/>
        </w:rPr>
        <w:drawing>
          <wp:anchor distT="0" distB="0" distL="114300" distR="114300" simplePos="0" relativeHeight="251668480" behindDoc="1" locked="0" layoutInCell="1" allowOverlap="1" wp14:anchorId="026F346C" wp14:editId="7F3AB938">
            <wp:simplePos x="0" y="0"/>
            <wp:positionH relativeFrom="column">
              <wp:posOffset>490110</wp:posOffset>
            </wp:positionH>
            <wp:positionV relativeFrom="paragraph">
              <wp:posOffset>4025</wp:posOffset>
            </wp:positionV>
            <wp:extent cx="1885950" cy="32575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973" w:rsidRDefault="00922973"/>
    <w:p w:rsidR="00922973" w:rsidRDefault="00922973"/>
    <w:p w:rsidR="00922973" w:rsidRDefault="00922973"/>
    <w:p w:rsidR="00922973" w:rsidRDefault="00922973"/>
    <w:p w:rsidR="00922973" w:rsidRDefault="00922973"/>
    <w:p w:rsidR="00922973" w:rsidRDefault="00922973"/>
    <w:p w:rsidR="00922973" w:rsidRDefault="00922973"/>
    <w:p w:rsidR="00922973" w:rsidRDefault="00922973"/>
    <w:p w:rsidR="00922973" w:rsidRDefault="00922973"/>
    <w:p w:rsidR="00922973" w:rsidRDefault="00922973"/>
    <w:p w:rsidR="00922973" w:rsidRDefault="00922973"/>
    <w:p w:rsidR="00922973" w:rsidRDefault="00922973"/>
    <w:p w:rsidR="00922973" w:rsidRDefault="00996DF5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DCFF8BE" wp14:editId="6E866E02">
            <wp:simplePos x="0" y="0"/>
            <wp:positionH relativeFrom="margin">
              <wp:align>right</wp:align>
            </wp:positionH>
            <wp:positionV relativeFrom="paragraph">
              <wp:posOffset>-715340</wp:posOffset>
            </wp:positionV>
            <wp:extent cx="5943600" cy="289496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973" w:rsidRDefault="00922973"/>
    <w:p w:rsidR="00922973" w:rsidRDefault="00922973"/>
    <w:p w:rsidR="00922973" w:rsidRDefault="00922973"/>
    <w:p w:rsidR="00922973" w:rsidRDefault="00922973"/>
    <w:p w:rsidR="00922973" w:rsidRDefault="00922973"/>
    <w:p w:rsidR="00922973" w:rsidRDefault="00922973"/>
    <w:p w:rsidR="00922973" w:rsidRDefault="00996DF5">
      <w:r>
        <w:rPr>
          <w:noProof/>
        </w:rPr>
        <w:drawing>
          <wp:anchor distT="0" distB="0" distL="114300" distR="114300" simplePos="0" relativeHeight="251666432" behindDoc="1" locked="0" layoutInCell="1" allowOverlap="1" wp14:anchorId="5BFE7CCC" wp14:editId="4D067FBE">
            <wp:simplePos x="0" y="0"/>
            <wp:positionH relativeFrom="margin">
              <wp:align>right</wp:align>
            </wp:positionH>
            <wp:positionV relativeFrom="paragraph">
              <wp:posOffset>174110</wp:posOffset>
            </wp:positionV>
            <wp:extent cx="5943600" cy="1922145"/>
            <wp:effectExtent l="0" t="0" r="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973" w:rsidRDefault="00922973"/>
    <w:p w:rsidR="00922973" w:rsidRDefault="00922973"/>
    <w:p w:rsidR="00922973" w:rsidRDefault="00922973"/>
    <w:p w:rsidR="00922973" w:rsidRDefault="00922973"/>
    <w:p w:rsidR="00922973" w:rsidRDefault="00922973"/>
    <w:p w:rsidR="00922973" w:rsidRDefault="00922973"/>
    <w:p w:rsidR="00922973" w:rsidRDefault="00996DF5">
      <w:r>
        <w:rPr>
          <w:noProof/>
        </w:rPr>
        <w:drawing>
          <wp:anchor distT="0" distB="0" distL="114300" distR="114300" simplePos="0" relativeHeight="251665408" behindDoc="1" locked="0" layoutInCell="1" allowOverlap="1" wp14:anchorId="4691D59B" wp14:editId="63BC7333">
            <wp:simplePos x="0" y="0"/>
            <wp:positionH relativeFrom="margin">
              <wp:align>right</wp:align>
            </wp:positionH>
            <wp:positionV relativeFrom="paragraph">
              <wp:posOffset>96775</wp:posOffset>
            </wp:positionV>
            <wp:extent cx="5943600" cy="20878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973" w:rsidRDefault="00922973"/>
    <w:p w:rsidR="00922973" w:rsidRDefault="00922973"/>
    <w:p w:rsidR="00922973" w:rsidRDefault="00922973"/>
    <w:p w:rsidR="00922973" w:rsidRDefault="00922973"/>
    <w:p w:rsidR="00922973" w:rsidRDefault="00922973"/>
    <w:p w:rsidR="00922973" w:rsidRDefault="00922973"/>
    <w:p w:rsidR="00922973" w:rsidRDefault="00996DF5">
      <w:r>
        <w:rPr>
          <w:noProof/>
        </w:rPr>
        <w:drawing>
          <wp:anchor distT="0" distB="0" distL="114300" distR="114300" simplePos="0" relativeHeight="251664384" behindDoc="1" locked="0" layoutInCell="1" allowOverlap="1" wp14:anchorId="22E7B7B4" wp14:editId="2E7F2AA4">
            <wp:simplePos x="0" y="0"/>
            <wp:positionH relativeFrom="margin">
              <wp:align>right</wp:align>
            </wp:positionH>
            <wp:positionV relativeFrom="paragraph">
              <wp:posOffset>196685</wp:posOffset>
            </wp:positionV>
            <wp:extent cx="5943600" cy="25565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973" w:rsidRDefault="00922973"/>
    <w:p w:rsidR="00922973" w:rsidRDefault="00922973"/>
    <w:p w:rsidR="00922973" w:rsidRDefault="00922973"/>
    <w:p w:rsidR="00922973" w:rsidRDefault="00922973"/>
    <w:p w:rsidR="00922973" w:rsidRDefault="00922973"/>
    <w:p w:rsidR="00922973" w:rsidRDefault="00922973"/>
    <w:p w:rsidR="00922973" w:rsidRDefault="00922973"/>
    <w:p w:rsidR="00922973" w:rsidRDefault="00996DF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0401F5" wp14:editId="4CCBFEC7">
            <wp:simplePos x="0" y="0"/>
            <wp:positionH relativeFrom="margin">
              <wp:align>right</wp:align>
            </wp:positionH>
            <wp:positionV relativeFrom="paragraph">
              <wp:posOffset>-913130</wp:posOffset>
            </wp:positionV>
            <wp:extent cx="5943600" cy="4153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>
      <w:r>
        <w:rPr>
          <w:noProof/>
        </w:rPr>
        <w:drawing>
          <wp:anchor distT="0" distB="0" distL="114300" distR="114300" simplePos="0" relativeHeight="251659264" behindDoc="1" locked="0" layoutInCell="1" allowOverlap="1" wp14:anchorId="12448A1A" wp14:editId="6A72C9E8">
            <wp:simplePos x="0" y="0"/>
            <wp:positionH relativeFrom="margin">
              <wp:align>right</wp:align>
            </wp:positionH>
            <wp:positionV relativeFrom="paragraph">
              <wp:posOffset>128905</wp:posOffset>
            </wp:positionV>
            <wp:extent cx="5943600" cy="30365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>
      <w:r>
        <w:rPr>
          <w:noProof/>
        </w:rPr>
        <w:drawing>
          <wp:anchor distT="0" distB="0" distL="114300" distR="114300" simplePos="0" relativeHeight="251660288" behindDoc="0" locked="0" layoutInCell="1" allowOverlap="1" wp14:anchorId="54B04912" wp14:editId="09F02CCE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5943600" cy="30575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D37C2BE" wp14:editId="5F36F133">
            <wp:simplePos x="0" y="0"/>
            <wp:positionH relativeFrom="margin">
              <wp:align>right</wp:align>
            </wp:positionH>
            <wp:positionV relativeFrom="paragraph">
              <wp:posOffset>-523875</wp:posOffset>
            </wp:positionV>
            <wp:extent cx="5943600" cy="305943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DF5" w:rsidRDefault="00996DF5"/>
    <w:p w:rsidR="00922973" w:rsidRDefault="00922973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>
      <w:r>
        <w:rPr>
          <w:noProof/>
        </w:rPr>
        <w:drawing>
          <wp:anchor distT="0" distB="0" distL="114300" distR="114300" simplePos="0" relativeHeight="251662336" behindDoc="1" locked="0" layoutInCell="1" allowOverlap="1" wp14:anchorId="1C1349FD" wp14:editId="2B0A3113">
            <wp:simplePos x="0" y="0"/>
            <wp:positionH relativeFrom="margin">
              <wp:align>right</wp:align>
            </wp:positionH>
            <wp:positionV relativeFrom="paragraph">
              <wp:posOffset>151765</wp:posOffset>
            </wp:positionV>
            <wp:extent cx="5943600" cy="53378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A4D80B6" wp14:editId="7A4F8833">
            <wp:simplePos x="0" y="0"/>
            <wp:positionH relativeFrom="margin">
              <wp:align>right</wp:align>
            </wp:positionH>
            <wp:positionV relativeFrom="paragraph">
              <wp:posOffset>-67310</wp:posOffset>
            </wp:positionV>
            <wp:extent cx="5943600" cy="54190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p w:rsidR="00996DF5" w:rsidRDefault="00996DF5"/>
    <w:sectPr w:rsidR="00996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96556"/>
    <w:multiLevelType w:val="hybridMultilevel"/>
    <w:tmpl w:val="4EEE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F8"/>
    <w:rsid w:val="00323C25"/>
    <w:rsid w:val="00922973"/>
    <w:rsid w:val="00996DF5"/>
    <w:rsid w:val="009E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DFD50-45CD-4A74-B281-92305BD4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B886A221</Template>
  <TotalTime>29</TotalTime>
  <Pages>5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Systems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bhasty</dc:creator>
  <cp:keywords/>
  <dc:description/>
  <cp:lastModifiedBy>bhasty</cp:lastModifiedBy>
  <cp:revision>1</cp:revision>
  <dcterms:created xsi:type="dcterms:W3CDTF">2018-05-23T15:05:00Z</dcterms:created>
  <dcterms:modified xsi:type="dcterms:W3CDTF">2018-05-23T15:34:00Z</dcterms:modified>
</cp:coreProperties>
</file>